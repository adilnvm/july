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FFBE" w14:textId="07B40B19" w:rsidR="00D077E9" w:rsidRDefault="00B405E7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97BEA81" wp14:editId="11604BA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eet view with city buildings, market and street sing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0C011EB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94FE1A3" w14:textId="58D3286E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5A33D3" wp14:editId="0E90CC90">
                      <wp:extent cx="3505200" cy="12001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1200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16AAEE" w14:textId="3D1C0B8D" w:rsidR="00B405E7" w:rsidRDefault="00B405E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Internship Report – I</w:t>
                                  </w:r>
                                </w:p>
                                <w:p w14:paraId="4F867BD4" w14:textId="77777777" w:rsidR="00B405E7" w:rsidRPr="00D86945" w:rsidRDefault="00B405E7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5A33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6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" filled="f" stroked="f" strokeweight=".5pt">
                      <v:textbox>
                        <w:txbxContent>
                          <w:p w14:paraId="4B16AAEE" w14:textId="3D1C0B8D" w:rsidR="00B405E7" w:rsidRDefault="00B405E7" w:rsidP="00D077E9">
                            <w:pPr>
                              <w:pStyle w:val="Title"/>
                              <w:spacing w:after="0"/>
                            </w:pPr>
                            <w:r>
                              <w:t>Internship Report – I</w:t>
                            </w:r>
                          </w:p>
                          <w:p w14:paraId="4F867BD4" w14:textId="77777777" w:rsidR="00B405E7" w:rsidRPr="00D86945" w:rsidRDefault="00B405E7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88FD3E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A85A79" wp14:editId="4FA3A5D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6DB49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B04CD7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7C1A2C" w14:textId="0E817BE0" w:rsidR="00D077E9" w:rsidRDefault="00D077E9" w:rsidP="00D077E9">
            <w:pPr>
              <w:rPr>
                <w:noProof/>
              </w:rPr>
            </w:pPr>
          </w:p>
        </w:tc>
      </w:tr>
      <w:tr w:rsidR="00D077E9" w14:paraId="24DBE493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3758DA8530E4441AE05779E079BD16E"/>
              </w:placeholder>
              <w15:appearance w15:val="hidden"/>
            </w:sdtPr>
            <w:sdtEndPr>
              <w:rPr>
                <w:bCs/>
                <w:sz w:val="44"/>
                <w:szCs w:val="36"/>
              </w:rPr>
            </w:sdtEndPr>
            <w:sdtContent>
              <w:p w14:paraId="124C4DDE" w14:textId="0F0DB7F0" w:rsidR="00D077E9" w:rsidRPr="00B405E7" w:rsidRDefault="00B405E7" w:rsidP="00D077E9">
                <w:pPr>
                  <w:rPr>
                    <w:bCs/>
                    <w:sz w:val="44"/>
                    <w:szCs w:val="36"/>
                  </w:rPr>
                </w:pPr>
                <w:r w:rsidRPr="00B405E7">
                  <w:rPr>
                    <w:rStyle w:val="SubtitleChar"/>
                    <w:bCs/>
                    <w:sz w:val="48"/>
                    <w:szCs w:val="36"/>
                  </w:rPr>
                  <w:t>July 2025</w:t>
                </w:r>
              </w:p>
            </w:sdtContent>
          </w:sdt>
          <w:p w14:paraId="1453F12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41E8A7D" wp14:editId="070E8F1D">
                      <wp:extent cx="2571750" cy="9525"/>
                      <wp:effectExtent l="19050" t="19050" r="19050" b="28575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481B69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0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62A4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BA17F00" w14:textId="77777777" w:rsidR="00D077E9" w:rsidRPr="00B405E7" w:rsidRDefault="00D077E9" w:rsidP="00D077E9">
            <w:pPr>
              <w:rPr>
                <w:b w:val="0"/>
                <w:bCs/>
                <w:noProof/>
                <w:sz w:val="12"/>
                <w:szCs w:val="12"/>
              </w:rPr>
            </w:pPr>
          </w:p>
          <w:p w14:paraId="32E2E9B2" w14:textId="78CEA621" w:rsidR="00D077E9" w:rsidRPr="00B405E7" w:rsidRDefault="00B405E7" w:rsidP="00D077E9">
            <w:pPr>
              <w:rPr>
                <w:b w:val="0"/>
                <w:bCs/>
                <w:sz w:val="40"/>
                <w:szCs w:val="32"/>
              </w:rPr>
            </w:pPr>
            <w:r w:rsidRPr="00B405E7">
              <w:rPr>
                <w:b w:val="0"/>
                <w:bCs/>
                <w:sz w:val="40"/>
                <w:szCs w:val="32"/>
              </w:rPr>
              <w:t>ADIL IQBAL</w:t>
            </w:r>
          </w:p>
          <w:p w14:paraId="5B9BF447" w14:textId="7BA6018C" w:rsidR="00B405E7" w:rsidRPr="00B405E7" w:rsidRDefault="00B405E7" w:rsidP="00D077E9">
            <w:pPr>
              <w:rPr>
                <w:b w:val="0"/>
                <w:bCs/>
                <w:sz w:val="40"/>
                <w:szCs w:val="32"/>
              </w:rPr>
            </w:pPr>
            <w:r>
              <w:rPr>
                <w:b w:val="0"/>
                <w:bCs/>
                <w:sz w:val="40"/>
                <w:szCs w:val="32"/>
              </w:rPr>
              <w:t>Intern – Rasheed Foundations</w:t>
            </w:r>
          </w:p>
          <w:p w14:paraId="462C1985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2DCAC67" w14:textId="257EDA17" w:rsidR="00D077E9" w:rsidRDefault="00B405E7">
      <w:pPr>
        <w:spacing w:after="2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EEBAD5" wp14:editId="3D79B10B">
            <wp:simplePos x="0" y="0"/>
            <wp:positionH relativeFrom="margin">
              <wp:posOffset>4497705</wp:posOffset>
            </wp:positionH>
            <wp:positionV relativeFrom="paragraph">
              <wp:posOffset>6880860</wp:posOffset>
            </wp:positionV>
            <wp:extent cx="11906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427" y="21228"/>
                <wp:lineTo x="21427" y="0"/>
                <wp:lineTo x="0" y="0"/>
              </wp:wrapPolygon>
            </wp:wrapThrough>
            <wp:docPr id="26411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1891" name="Picture 2641118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93C48A" wp14:editId="3EADD82B">
                <wp:simplePos x="0" y="0"/>
                <wp:positionH relativeFrom="margin">
                  <wp:align>left</wp:align>
                </wp:positionH>
                <wp:positionV relativeFrom="paragraph">
                  <wp:posOffset>1527810</wp:posOffset>
                </wp:positionV>
                <wp:extent cx="3257550" cy="120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70DA" w14:textId="2EC91FE5" w:rsidR="00B405E7" w:rsidRPr="00B405E7" w:rsidRDefault="00B405E7">
                            <w:pPr>
                              <w:rPr>
                                <w:sz w:val="56"/>
                                <w:szCs w:val="48"/>
                              </w:rPr>
                            </w:pPr>
                            <w:r w:rsidRPr="00B405E7">
                              <w:rPr>
                                <w:sz w:val="56"/>
                                <w:szCs w:val="48"/>
                              </w:rPr>
                              <w:t>Full Stack 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C48A" id="Text Box 2" o:spid="_x0000_s1027" type="#_x0000_t202" style="position:absolute;margin-left:0;margin-top:120.3pt;width:256.5pt;height:9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">
                <v:textbox>
                  <w:txbxContent>
                    <w:p w14:paraId="47E470DA" w14:textId="2EC91FE5" w:rsidR="00B405E7" w:rsidRPr="00B405E7" w:rsidRDefault="00B405E7">
                      <w:pPr>
                        <w:rPr>
                          <w:sz w:val="56"/>
                          <w:szCs w:val="48"/>
                        </w:rPr>
                      </w:pPr>
                      <w:r w:rsidRPr="00B405E7">
                        <w:rPr>
                          <w:sz w:val="56"/>
                          <w:szCs w:val="48"/>
                        </w:rPr>
                        <w:t>Full Stack Web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D5F6C8" wp14:editId="00D9603E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4B9F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81D4C1" wp14:editId="1A72B98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3B63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06CEAC76" w14:textId="40965612" w:rsidR="00D077E9" w:rsidRDefault="00B405E7" w:rsidP="00B405E7">
      <w:pPr>
        <w:pStyle w:val="Heading1"/>
        <w:jc w:val="center"/>
      </w:pPr>
      <w:r>
        <w:lastRenderedPageBreak/>
        <w:t>Introduction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B405E7" w14:paraId="45BF7891" w14:textId="77777777" w:rsidTr="00DF027C">
        <w:trPr>
          <w:trHeight w:val="3546"/>
        </w:trPr>
        <w:tc>
          <w:tcPr>
            <w:tcW w:w="9999" w:type="dxa"/>
          </w:tcPr>
          <w:p w14:paraId="3405599C" w14:textId="77777777" w:rsidR="00B405E7" w:rsidRPr="00B405E7" w:rsidRDefault="00B405E7" w:rsidP="00B405E7">
            <w:pPr>
              <w:pStyle w:val="Content"/>
              <w:spacing w:line="360" w:lineRule="auto"/>
            </w:pPr>
            <w:r w:rsidRPr="00B405E7">
              <w:t xml:space="preserve">This document serves as a comprehensive record of the On-the-Job Training (OJT) undertaken by the student as part of the </w:t>
            </w:r>
            <w:r w:rsidRPr="00B405E7">
              <w:rPr>
                <w:b/>
                <w:bCs/>
              </w:rPr>
              <w:t>B.Sc. Computer Science</w:t>
            </w:r>
            <w:r w:rsidRPr="00B405E7">
              <w:t xml:space="preserve"> curriculum at </w:t>
            </w:r>
            <w:r w:rsidRPr="00B405E7">
              <w:rPr>
                <w:b/>
                <w:bCs/>
              </w:rPr>
              <w:t>SIES (Nerul) College</w:t>
            </w:r>
            <w:r w:rsidRPr="00B405E7">
              <w:t xml:space="preserve">. The internship was conducted at </w:t>
            </w:r>
            <w:r w:rsidRPr="00B405E7">
              <w:rPr>
                <w:b/>
                <w:bCs/>
              </w:rPr>
              <w:t>Rasheed Foundation</w:t>
            </w:r>
            <w:r w:rsidRPr="00B405E7">
              <w:t xml:space="preserve"> during the academic period of </w:t>
            </w:r>
            <w:r w:rsidRPr="00B405E7">
              <w:rPr>
                <w:b/>
                <w:bCs/>
              </w:rPr>
              <w:t>July – August 2025</w:t>
            </w:r>
            <w:r w:rsidRPr="00B405E7">
              <w:t>.</w:t>
            </w:r>
          </w:p>
          <w:p w14:paraId="4C4B78BB" w14:textId="77777777" w:rsidR="00B405E7" w:rsidRPr="00B405E7" w:rsidRDefault="00B405E7" w:rsidP="00B405E7">
            <w:pPr>
              <w:pStyle w:val="Content"/>
              <w:spacing w:line="360" w:lineRule="auto"/>
            </w:pPr>
            <w:r w:rsidRPr="00B405E7">
              <w:t xml:space="preserve">The primary objective of this internship was to gain practical exposure in the domain of </w:t>
            </w:r>
            <w:r w:rsidRPr="00B405E7">
              <w:rPr>
                <w:b/>
                <w:bCs/>
              </w:rPr>
              <w:t>Full Stack Development</w:t>
            </w:r>
            <w:r w:rsidRPr="00B405E7">
              <w:t>, complementing the theoretical knowledge acquired in college with real-world application. This report outlines the tasks completed, theoretical concepts learned through official course materials, and practical exercises implemented throughout the internship period.</w:t>
            </w:r>
          </w:p>
          <w:p w14:paraId="06638D95" w14:textId="77777777" w:rsidR="00B405E7" w:rsidRDefault="00B405E7" w:rsidP="00B405E7">
            <w:pPr>
              <w:pStyle w:val="Content"/>
              <w:spacing w:line="360" w:lineRule="auto"/>
            </w:pPr>
            <w:r w:rsidRPr="00B405E7">
              <w:t>Through this report, the student's technical growth, level of understanding, and ability to apply concepts to actual development work are documented for evaluation and future reference.</w:t>
            </w:r>
          </w:p>
          <w:p w14:paraId="7031AF39" w14:textId="77777777" w:rsidR="001B7CAF" w:rsidRPr="00B405E7" w:rsidRDefault="001B7CAF" w:rsidP="00B405E7">
            <w:pPr>
              <w:pStyle w:val="Content"/>
              <w:spacing w:line="360" w:lineRule="auto"/>
            </w:pPr>
          </w:p>
          <w:p w14:paraId="3C488913" w14:textId="4E51D280" w:rsidR="00B405E7" w:rsidRDefault="00B405E7" w:rsidP="00B405E7">
            <w:pPr>
              <w:pStyle w:val="Content"/>
            </w:pPr>
          </w:p>
        </w:tc>
      </w:tr>
      <w:tr w:rsidR="00DF027C" w14:paraId="3E5963DA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D81244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11F02B" wp14:editId="31D478F9">
                      <wp:extent cx="5524500" cy="3076575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0" cy="3076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EDC5B" w14:textId="0AC96B66" w:rsidR="00DF027C" w:rsidRPr="009E0CB5" w:rsidRDefault="009E0CB5" w:rsidP="00DF027C">
                                  <w:pPr>
                                    <w:jc w:val="center"/>
                                    <w:rPr>
                                      <w:iCs/>
                                      <w:sz w:val="36"/>
                                      <w:u w:val="single"/>
                                    </w:rPr>
                                  </w:pPr>
                                  <w:r w:rsidRPr="009E0CB5">
                                    <w:rPr>
                                      <w:iCs/>
                                      <w:sz w:val="36"/>
                                      <w:u w:val="single"/>
                                    </w:rPr>
                                    <w:t xml:space="preserve">Student Details </w:t>
                                  </w:r>
                                </w:p>
                                <w:p w14:paraId="78B5F855" w14:textId="688D4ED7" w:rsidR="009E0CB5" w:rsidRDefault="009E0CB5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Name – Adil Iqbal</w:t>
                                  </w:r>
                                </w:p>
                                <w:p w14:paraId="3A94FE9B" w14:textId="68B023C4" w:rsidR="001B7CAF" w:rsidRDefault="001B7CAF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Firm Name – Rasheed Foundations</w:t>
                                  </w:r>
                                </w:p>
                                <w:p w14:paraId="01CFFD3C" w14:textId="77777777" w:rsidR="001B7CAF" w:rsidRDefault="001B7CAF" w:rsidP="001B7CAF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Role – Full Stack Web Development Intern</w:t>
                                  </w:r>
                                </w:p>
                                <w:p w14:paraId="4BCBA4F7" w14:textId="13B8D0FF" w:rsidR="009E0CB5" w:rsidRPr="009E0CB5" w:rsidRDefault="009E0CB5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College – SIES (Nerul</w:t>
                                  </w:r>
                                  <w: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)</w:t>
                                  </w: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 xml:space="preserve"> College of Arts, Science &amp; Commerce</w:t>
                                  </w:r>
                                </w:p>
                                <w:p w14:paraId="568587FE" w14:textId="2485ADA3" w:rsidR="009E0CB5" w:rsidRPr="009E0CB5" w:rsidRDefault="009E0CB5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Class – TY</w:t>
                                  </w:r>
                                </w:p>
                                <w:p w14:paraId="6FC356E9" w14:textId="1D204567" w:rsidR="009E0CB5" w:rsidRPr="009E0CB5" w:rsidRDefault="009E0CB5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Course – B.Sc. (Computer Science)</w:t>
                                  </w:r>
                                </w:p>
                                <w:p w14:paraId="4DA96AA4" w14:textId="6C29F082" w:rsidR="009E0CB5" w:rsidRDefault="009E0CB5" w:rsidP="009E0CB5">
                                  <w:pPr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</w:pPr>
                                  <w:r w:rsidRPr="009E0CB5">
                                    <w:rPr>
                                      <w:b w:val="0"/>
                                      <w:bCs/>
                                      <w:iCs/>
                                      <w:sz w:val="36"/>
                                    </w:rPr>
                                    <w:t>Roll No. - S.23.04</w:t>
                                  </w:r>
                                </w:p>
                                <w:p w14:paraId="34AC3EBC" w14:textId="77777777" w:rsidR="009E0CB5" w:rsidRDefault="009E0CB5" w:rsidP="00DF02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1F02B" id="Text Box 7" o:spid="_x0000_s1028" type="#_x0000_t202" style="width:43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" filled="f" stroked="f" strokeweight=".5pt">
                      <v:textbox>
                        <w:txbxContent>
                          <w:p w14:paraId="0F7EDC5B" w14:textId="0AC96B66" w:rsidR="00DF027C" w:rsidRPr="009E0CB5" w:rsidRDefault="009E0CB5" w:rsidP="00DF027C">
                            <w:pPr>
                              <w:jc w:val="center"/>
                              <w:rPr>
                                <w:iCs/>
                                <w:sz w:val="36"/>
                                <w:u w:val="single"/>
                              </w:rPr>
                            </w:pPr>
                            <w:r w:rsidRPr="009E0CB5">
                              <w:rPr>
                                <w:iCs/>
                                <w:sz w:val="36"/>
                                <w:u w:val="single"/>
                              </w:rPr>
                              <w:t xml:space="preserve">Student Details </w:t>
                            </w:r>
                          </w:p>
                          <w:p w14:paraId="78B5F855" w14:textId="688D4ED7" w:rsidR="009E0CB5" w:rsidRDefault="009E0CB5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Name – Adil Iqbal</w:t>
                            </w:r>
                          </w:p>
                          <w:p w14:paraId="3A94FE9B" w14:textId="68B023C4" w:rsidR="001B7CAF" w:rsidRDefault="001B7CAF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Firm Name – Rasheed Foundations</w:t>
                            </w:r>
                          </w:p>
                          <w:p w14:paraId="01CFFD3C" w14:textId="77777777" w:rsidR="001B7CAF" w:rsidRDefault="001B7CAF" w:rsidP="001B7CAF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Role – Full Stack Web Development Intern</w:t>
                            </w:r>
                          </w:p>
                          <w:p w14:paraId="4BCBA4F7" w14:textId="13B8D0FF" w:rsidR="009E0CB5" w:rsidRPr="009E0CB5" w:rsidRDefault="009E0CB5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College – SIES (Nerul</w:t>
                            </w:r>
                            <w: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)</w:t>
                            </w: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 xml:space="preserve"> College of Arts, Science &amp; Commerce</w:t>
                            </w:r>
                          </w:p>
                          <w:p w14:paraId="568587FE" w14:textId="2485ADA3" w:rsidR="009E0CB5" w:rsidRPr="009E0CB5" w:rsidRDefault="009E0CB5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Class – TY</w:t>
                            </w:r>
                          </w:p>
                          <w:p w14:paraId="6FC356E9" w14:textId="1D204567" w:rsidR="009E0CB5" w:rsidRPr="009E0CB5" w:rsidRDefault="009E0CB5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Course – B.Sc. (Computer Science)</w:t>
                            </w:r>
                          </w:p>
                          <w:p w14:paraId="4DA96AA4" w14:textId="6C29F082" w:rsidR="009E0CB5" w:rsidRDefault="009E0CB5" w:rsidP="009E0CB5">
                            <w:pPr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</w:pPr>
                            <w:r w:rsidRPr="009E0CB5">
                              <w:rPr>
                                <w:b w:val="0"/>
                                <w:bCs/>
                                <w:iCs/>
                                <w:sz w:val="36"/>
                              </w:rPr>
                              <w:t>Roll No. - S.23.04</w:t>
                            </w:r>
                          </w:p>
                          <w:p w14:paraId="34AC3EBC" w14:textId="77777777" w:rsidR="009E0CB5" w:rsidRDefault="009E0CB5" w:rsidP="00DF027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37D3458D" w14:textId="77777777" w:rsidTr="00DF027C">
        <w:trPr>
          <w:trHeight w:val="5931"/>
        </w:trPr>
        <w:tc>
          <w:tcPr>
            <w:tcW w:w="9999" w:type="dxa"/>
          </w:tcPr>
          <w:p w14:paraId="0658748C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2F451026" w14:textId="77777777" w:rsidR="00DF027C" w:rsidRPr="001B7CAF" w:rsidRDefault="00DF027C" w:rsidP="00DF027C">
            <w:pPr>
              <w:pStyle w:val="Content"/>
              <w:rPr>
                <w:iCs/>
                <w:sz w:val="36"/>
              </w:rPr>
            </w:pPr>
          </w:p>
          <w:p w14:paraId="078942C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F1FFEBA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A650" w14:textId="77777777" w:rsidR="00A87E74" w:rsidRDefault="00A87E74">
      <w:r>
        <w:separator/>
      </w:r>
    </w:p>
    <w:p w14:paraId="7F4603A1" w14:textId="77777777" w:rsidR="00A87E74" w:rsidRDefault="00A87E74"/>
  </w:endnote>
  <w:endnote w:type="continuationSeparator" w:id="0">
    <w:p w14:paraId="565F69F0" w14:textId="77777777" w:rsidR="00A87E74" w:rsidRDefault="00A87E74">
      <w:r>
        <w:continuationSeparator/>
      </w:r>
    </w:p>
    <w:p w14:paraId="257011D4" w14:textId="77777777" w:rsidR="00A87E74" w:rsidRDefault="00A87E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D479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50F33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3967" w14:textId="77777777" w:rsidR="00A87E74" w:rsidRDefault="00A87E74">
      <w:r>
        <w:separator/>
      </w:r>
    </w:p>
    <w:p w14:paraId="08FB1F3B" w14:textId="77777777" w:rsidR="00A87E74" w:rsidRDefault="00A87E74"/>
  </w:footnote>
  <w:footnote w:type="continuationSeparator" w:id="0">
    <w:p w14:paraId="36E3C875" w14:textId="77777777" w:rsidR="00A87E74" w:rsidRDefault="00A87E74">
      <w:r>
        <w:continuationSeparator/>
      </w:r>
    </w:p>
    <w:p w14:paraId="5B8E05FF" w14:textId="77777777" w:rsidR="00A87E74" w:rsidRDefault="00A87E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BAC032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DF2EE47" w14:textId="77777777" w:rsidR="00D077E9" w:rsidRDefault="00D077E9">
          <w:pPr>
            <w:pStyle w:val="Header"/>
          </w:pPr>
        </w:p>
      </w:tc>
    </w:tr>
  </w:tbl>
  <w:p w14:paraId="110164C2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7"/>
    <w:rsid w:val="0002482E"/>
    <w:rsid w:val="00050324"/>
    <w:rsid w:val="000A0150"/>
    <w:rsid w:val="000E63C9"/>
    <w:rsid w:val="00130E9D"/>
    <w:rsid w:val="00150A6D"/>
    <w:rsid w:val="00185B35"/>
    <w:rsid w:val="001B7CAF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E0CB5"/>
    <w:rsid w:val="00A23AFA"/>
    <w:rsid w:val="00A31B3E"/>
    <w:rsid w:val="00A532F3"/>
    <w:rsid w:val="00A8489E"/>
    <w:rsid w:val="00A87E74"/>
    <w:rsid w:val="00AC29F3"/>
    <w:rsid w:val="00B231E5"/>
    <w:rsid w:val="00B405E7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11111"/>
  <w15:docId w15:val="{C2563438-19F1-4CB1-981E-BD776F49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Strong">
    <w:name w:val="Strong"/>
    <w:basedOn w:val="DefaultParagraphFont"/>
    <w:uiPriority w:val="22"/>
    <w:qFormat/>
    <w:rsid w:val="00B40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0C5091D-C1C5-4A2F-AD0E-77E2D7C68C9C%7d\%7b25250340-820A-4C25-95FE-6C22D959AA68%7dTF7e53ee0d-dd7d-4335-8cfd-efae5a747b05e609b54c_win32-b0e449eb29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758DA8530E4441AE05779E079B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1EBD2-1C2D-4E32-9831-4B12CC29DB69}"/>
      </w:docPartPr>
      <w:docPartBody>
        <w:p w:rsidR="00000000" w:rsidRDefault="00000000">
          <w:pPr>
            <w:pStyle w:val="03758DA8530E4441AE05779E079BD16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20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E"/>
    <w:rsid w:val="00A3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03758DA8530E4441AE05779E079BD16E">
    <w:name w:val="03758DA8530E4441AE05779E079BD16E"/>
  </w:style>
  <w:style w:type="paragraph" w:customStyle="1" w:styleId="B2E3A63E8B764547A605AE530737406B">
    <w:name w:val="B2E3A63E8B764547A605AE530737406B"/>
  </w:style>
  <w:style w:type="paragraph" w:customStyle="1" w:styleId="C38313318DA24CA8969AF03FA2C05221">
    <w:name w:val="C38313318DA24CA8969AF03FA2C05221"/>
  </w:style>
  <w:style w:type="paragraph" w:customStyle="1" w:styleId="9C8062D3A3774BAFB45D05B4A913783F">
    <w:name w:val="9C8062D3A3774BAFB45D05B4A913783F"/>
  </w:style>
  <w:style w:type="paragraph" w:customStyle="1" w:styleId="543F618FCD4B49598A7CCA0D7A0DAE29">
    <w:name w:val="543F618FCD4B49598A7CCA0D7A0DAE29"/>
  </w:style>
  <w:style w:type="paragraph" w:customStyle="1" w:styleId="6EEBAE0921B94F0081DBFFCE98FA32C8">
    <w:name w:val="6EEBAE0921B94F0081DBFFCE98FA32C8"/>
  </w:style>
  <w:style w:type="paragraph" w:customStyle="1" w:styleId="7D96576A32E34D0EB56A83D8DDCE1945">
    <w:name w:val="7D96576A32E34D0EB56A83D8DDCE1945"/>
  </w:style>
  <w:style w:type="paragraph" w:customStyle="1" w:styleId="8A3C0A44B8594D02AECBA5DF8318D196">
    <w:name w:val="8A3C0A44B8594D02AECBA5DF8318D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7E0E-12D3-4E15-B98D-7A4F6151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{25250340-820A-4C25-95FE-6C22D959AA68}TF7e53ee0d-dd7d-4335-8cfd-efae5a747b05e609b54c_win32-b0e449eb2992</Template>
  <TotalTime>23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Armaan khan</cp:lastModifiedBy>
  <cp:revision>1</cp:revision>
  <cp:lastPrinted>2006-08-01T17:47:00Z</cp:lastPrinted>
  <dcterms:created xsi:type="dcterms:W3CDTF">2025-07-19T19:46:00Z</dcterms:created>
  <dcterms:modified xsi:type="dcterms:W3CDTF">2025-07-19T20:09:00Z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